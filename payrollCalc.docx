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4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2488"/>
        <w:gridCol w:w="2801"/>
        <w:gridCol w:w="3166"/>
        <w:gridCol w:w="3002"/>
      </w:tblGrid>
      <w:tr w:rsidR="00A35A35" w:rsidTr="009E4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6" w:type="dxa"/>
            <w:gridSpan w:val="5"/>
          </w:tcPr>
          <w:p w:rsidR="00A35A35" w:rsidRDefault="00A35A35" w:rsidP="00815E2C">
            <w:pPr>
              <w:jc w:val="center"/>
            </w:pPr>
            <w:r>
              <w:t>IPO and Data Dictionary</w:t>
            </w:r>
          </w:p>
        </w:tc>
      </w:tr>
      <w:tr w:rsidR="003267C7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3267C7" w:rsidRPr="00A35A35" w:rsidRDefault="003267C7" w:rsidP="00815E2C">
            <w:pPr>
              <w:jc w:val="center"/>
              <w:rPr>
                <w:color w:val="FFFFFF" w:themeColor="background1"/>
              </w:rPr>
            </w:pPr>
            <w:r w:rsidRPr="00A35A35">
              <w:rPr>
                <w:color w:val="FFFFFF" w:themeColor="background1"/>
              </w:rPr>
              <w:t>Variable/Constant name</w:t>
            </w:r>
          </w:p>
        </w:tc>
        <w:tc>
          <w:tcPr>
            <w:tcW w:w="2488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3267C7" w:rsidRPr="00A35A35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35A35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801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3267C7" w:rsidRPr="00A35A35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35A35">
              <w:rPr>
                <w:b/>
                <w:color w:val="FFFFFF" w:themeColor="background1"/>
              </w:rPr>
              <w:t>Input or code</w:t>
            </w:r>
          </w:p>
        </w:tc>
        <w:tc>
          <w:tcPr>
            <w:tcW w:w="3166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3267C7" w:rsidRPr="00A35A35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35A35">
              <w:rPr>
                <w:b/>
                <w:color w:val="FFFFFF" w:themeColor="background1"/>
              </w:rPr>
              <w:t>Processing</w:t>
            </w:r>
          </w:p>
        </w:tc>
        <w:tc>
          <w:tcPr>
            <w:tcW w:w="3002" w:type="dxa"/>
            <w:tcBorders>
              <w:bottom w:val="single" w:sz="8" w:space="0" w:color="9F8AB9" w:themeColor="accent4" w:themeTint="BF"/>
            </w:tcBorders>
            <w:shd w:val="clear" w:color="auto" w:fill="8064A2" w:themeFill="accent4"/>
          </w:tcPr>
          <w:p w:rsidR="003267C7" w:rsidRPr="00A35A35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35A35">
              <w:rPr>
                <w:b/>
                <w:color w:val="FFFFFF" w:themeColor="background1"/>
              </w:rPr>
              <w:t>Output</w:t>
            </w:r>
          </w:p>
        </w:tc>
      </w:tr>
      <w:tr w:rsidR="003267C7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Default="003267C7" w:rsidP="003267C7">
            <w:pPr>
              <w:jc w:val="center"/>
              <w:rPr>
                <w:b w:val="0"/>
              </w:rPr>
            </w:pPr>
            <w:r>
              <w:rPr>
                <w:b w:val="0"/>
              </w:rPr>
              <w:t>BR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 line break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"&lt;</w:t>
            </w:r>
            <w:proofErr w:type="spellStart"/>
            <w:r>
              <w:t>br</w:t>
            </w:r>
            <w:proofErr w:type="spellEnd"/>
            <w:r>
              <w:t xml:space="preserve"> /&gt;"</w:t>
            </w: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67C7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Default="003267C7" w:rsidP="003267C7">
            <w:pPr>
              <w:jc w:val="center"/>
              <w:rPr>
                <w:b w:val="0"/>
              </w:rPr>
            </w:pPr>
            <w:r>
              <w:rPr>
                <w:b w:val="0"/>
              </w:rPr>
              <w:t>ES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space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 "</w:t>
            </w: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7C7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Default="003267C7" w:rsidP="003267C7">
            <w:pPr>
              <w:jc w:val="center"/>
              <w:rPr>
                <w:b w:val="0"/>
              </w:rPr>
            </w:pPr>
            <w:r>
              <w:rPr>
                <w:b w:val="0"/>
              </w:rPr>
              <w:t>LE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 end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"."</w:t>
            </w: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F7412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7F7412" w:rsidRDefault="007F7412" w:rsidP="003267C7">
            <w:pPr>
              <w:jc w:val="center"/>
              <w:rPr>
                <w:b w:val="0"/>
              </w:rPr>
            </w:pPr>
            <w:r>
              <w:rPr>
                <w:b w:val="0"/>
              </w:rPr>
              <w:t>FED_RATE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7F7412" w:rsidRDefault="007F7412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federal income tax rate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7F7412" w:rsidRDefault="007F7412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 (15%)</w:t>
            </w: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7F7412" w:rsidRPr="00040B37" w:rsidRDefault="007F7412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7F7412" w:rsidRPr="00040B37" w:rsidRDefault="007F7412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412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7F7412" w:rsidRDefault="007F7412" w:rsidP="003267C7">
            <w:pPr>
              <w:jc w:val="center"/>
              <w:rPr>
                <w:b w:val="0"/>
              </w:rPr>
            </w:pPr>
            <w:r>
              <w:rPr>
                <w:b w:val="0"/>
              </w:rPr>
              <w:t>STATE_RATE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7F7412" w:rsidRDefault="007F7412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state income tax rate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7F7412" w:rsidRDefault="007F7412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0.034(3.4%)</w:t>
            </w: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7F7412" w:rsidRPr="00040B37" w:rsidRDefault="007F7412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7F7412" w:rsidRPr="00040B37" w:rsidRDefault="007F7412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F7412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7F7412" w:rsidRDefault="007F7412" w:rsidP="003267C7">
            <w:pPr>
              <w:jc w:val="center"/>
              <w:rPr>
                <w:b w:val="0"/>
              </w:rPr>
            </w:pPr>
            <w:r>
              <w:rPr>
                <w:b w:val="0"/>
              </w:rPr>
              <w:t>COUNTY_RATE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7F7412" w:rsidRDefault="007F7412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county income tax rate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7F7412" w:rsidRDefault="007F7412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0.011(1.1%)</w:t>
            </w: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7F7412" w:rsidRPr="00040B37" w:rsidRDefault="007F7412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7F7412" w:rsidRPr="00040B37" w:rsidRDefault="007F7412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7C7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first_name</w:t>
            </w:r>
            <w:proofErr w:type="spellEnd"/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267C7">
              <w:t>first_name</w:t>
            </w:r>
            <w:proofErr w:type="spellEnd"/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F7412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last_name</w:t>
            </w:r>
            <w:proofErr w:type="spellEnd"/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7C7">
              <w:t>last_name</w:t>
            </w:r>
            <w:proofErr w:type="spellEnd"/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7C7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bottom w:val="single" w:sz="8" w:space="0" w:color="9F8AB9" w:themeColor="accent4" w:themeTint="BF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hours</w:t>
            </w:r>
          </w:p>
        </w:tc>
        <w:tc>
          <w:tcPr>
            <w:tcW w:w="2488" w:type="dxa"/>
            <w:tcBorders>
              <w:bottom w:val="single" w:sz="8" w:space="0" w:color="9F8AB9" w:themeColor="accent4" w:themeTint="BF"/>
              <w:right w:val="single" w:sz="4" w:space="0" w:color="auto"/>
            </w:tcBorders>
          </w:tcPr>
          <w:p w:rsidR="003267C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hours worked</w:t>
            </w:r>
          </w:p>
        </w:tc>
        <w:tc>
          <w:tcPr>
            <w:tcW w:w="2801" w:type="dxa"/>
            <w:tcBorders>
              <w:left w:val="single" w:sz="4" w:space="0" w:color="auto"/>
              <w:bottom w:val="single" w:sz="8" w:space="0" w:color="9F8AB9" w:themeColor="accent4" w:themeTint="BF"/>
              <w:righ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67C7">
              <w:t>hours</w:t>
            </w:r>
          </w:p>
        </w:tc>
        <w:tc>
          <w:tcPr>
            <w:tcW w:w="3166" w:type="dxa"/>
            <w:tcBorders>
              <w:left w:val="single" w:sz="4" w:space="0" w:color="auto"/>
              <w:bottom w:val="single" w:sz="8" w:space="0" w:color="9F8AB9" w:themeColor="accent4" w:themeTint="BF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  <w:bottom w:val="single" w:sz="8" w:space="0" w:color="9F8AB9" w:themeColor="accent4" w:themeTint="BF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F7412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wage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wage 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7C7">
              <w:t>wage</w:t>
            </w: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7C7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medical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medical insurance </w:t>
            </w:r>
            <w:proofErr w:type="spellStart"/>
            <w:r>
              <w:t>witholding</w:t>
            </w:r>
            <w:proofErr w:type="spellEnd"/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67C7">
              <w:t>medical</w:t>
            </w: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Default="003267C7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F7412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gross_pay</w:t>
            </w:r>
            <w:proofErr w:type="spellEnd"/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gross pay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hours * wage</w:t>
            </w: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7C7">
              <w:t>gross_pay</w:t>
            </w:r>
            <w:proofErr w:type="spellEnd"/>
          </w:p>
        </w:tc>
      </w:tr>
      <w:tr w:rsidR="003267C7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federal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federal income tax withholding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7F7412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gross pay * FED_RATE</w:t>
            </w: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67C7">
              <w:t>federal</w:t>
            </w:r>
          </w:p>
        </w:tc>
      </w:tr>
      <w:tr w:rsidR="007F7412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state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income tax withholding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7F7412" w:rsidP="00815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gross pay * STATE_RATE</w:t>
            </w: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7C7">
              <w:t>state</w:t>
            </w:r>
          </w:p>
        </w:tc>
      </w:tr>
      <w:tr w:rsidR="003267C7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r>
              <w:rPr>
                <w:b w:val="0"/>
              </w:rPr>
              <w:t>county</w:t>
            </w:r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county income tax withholding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7F7412" w:rsidP="00815E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gross pay * COUNTY_RATE</w:t>
            </w:r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67C7">
              <w:t>county</w:t>
            </w:r>
          </w:p>
        </w:tc>
      </w:tr>
      <w:tr w:rsidR="007F7412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total_withholding</w:t>
            </w:r>
            <w:proofErr w:type="spellEnd"/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withholding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Default="003267C7" w:rsidP="00871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federal</w:t>
            </w:r>
            <w:r w:rsidR="00871E94">
              <w:t>+</w:t>
            </w:r>
            <w:r>
              <w:t>state</w:t>
            </w:r>
            <w:r w:rsidR="00871E94">
              <w:t>+</w:t>
            </w:r>
            <w:r>
              <w:t>county</w:t>
            </w:r>
            <w:r w:rsidR="00871E94">
              <w:t>+</w:t>
            </w:r>
            <w:r>
              <w:t>medical</w:t>
            </w:r>
            <w:proofErr w:type="spellEnd"/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7C7">
              <w:t>total_withholding</w:t>
            </w:r>
            <w:proofErr w:type="spellEnd"/>
          </w:p>
        </w:tc>
      </w:tr>
      <w:tr w:rsidR="003267C7" w:rsidTr="00326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right w:val="single" w:sz="4" w:space="0" w:color="auto"/>
            </w:tcBorders>
          </w:tcPr>
          <w:p w:rsidR="003267C7" w:rsidRPr="00040B37" w:rsidRDefault="003267C7" w:rsidP="00815E2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net_pay</w:t>
            </w:r>
            <w:proofErr w:type="spellEnd"/>
          </w:p>
        </w:tc>
        <w:tc>
          <w:tcPr>
            <w:tcW w:w="2488" w:type="dxa"/>
            <w:tcBorders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 pay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Pr="00040B37" w:rsidRDefault="003267C7" w:rsidP="008310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6" w:type="dxa"/>
            <w:tcBorders>
              <w:left w:val="single" w:sz="4" w:space="0" w:color="auto"/>
              <w:right w:val="single" w:sz="4" w:space="0" w:color="auto"/>
            </w:tcBorders>
          </w:tcPr>
          <w:p w:rsidR="003267C7" w:rsidRDefault="003267C7" w:rsidP="009B3A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gross_pay</w:t>
            </w:r>
            <w:proofErr w:type="spellEnd"/>
            <w:r>
              <w:t xml:space="preserve"> – </w:t>
            </w:r>
            <w:proofErr w:type="spellStart"/>
            <w:r>
              <w:t>total_withholding</w:t>
            </w:r>
            <w:proofErr w:type="spellEnd"/>
          </w:p>
        </w:tc>
        <w:tc>
          <w:tcPr>
            <w:tcW w:w="3002" w:type="dxa"/>
            <w:tcBorders>
              <w:left w:val="single" w:sz="4" w:space="0" w:color="auto"/>
            </w:tcBorders>
          </w:tcPr>
          <w:p w:rsidR="003267C7" w:rsidRPr="003267C7" w:rsidRDefault="003267C7" w:rsidP="00B05F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267C7">
              <w:t>net_pay</w:t>
            </w:r>
            <w:proofErr w:type="spellEnd"/>
          </w:p>
        </w:tc>
      </w:tr>
    </w:tbl>
    <w:p w:rsidR="00A11C7D" w:rsidRDefault="00A11C7D">
      <w:pPr>
        <w:sectPr w:rsidR="00A11C7D" w:rsidSect="00815E2C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2268" w:type="dxa"/>
        <w:tblInd w:w="-5022" w:type="dxa"/>
        <w:tblLook w:val="04A0" w:firstRow="1" w:lastRow="0" w:firstColumn="1" w:lastColumn="0" w:noHBand="0" w:noVBand="1"/>
      </w:tblPr>
      <w:tblGrid>
        <w:gridCol w:w="2268"/>
      </w:tblGrid>
      <w:tr w:rsidR="00A11C7D" w:rsidTr="00A11C7D">
        <w:tc>
          <w:tcPr>
            <w:tcW w:w="2268" w:type="dxa"/>
          </w:tcPr>
          <w:p w:rsidR="00A11C7D" w:rsidRDefault="00A11C7D" w:rsidP="00A11C7D">
            <w:r>
              <w:lastRenderedPageBreak/>
              <w:t>Date:</w:t>
            </w:r>
          </w:p>
        </w:tc>
      </w:tr>
      <w:tr w:rsidR="00A11C7D" w:rsidTr="00A11C7D">
        <w:tc>
          <w:tcPr>
            <w:tcW w:w="2268" w:type="dxa"/>
          </w:tcPr>
          <w:p w:rsidR="00A11C7D" w:rsidRDefault="00A11C7D" w:rsidP="00A11C7D">
            <w:r>
              <w:lastRenderedPageBreak/>
              <w:t>Description:</w:t>
            </w:r>
          </w:p>
        </w:tc>
      </w:tr>
    </w:tbl>
    <w:p w:rsidR="00A11C7D" w:rsidRDefault="00A11C7D" w:rsidP="00A11C7D">
      <w:pPr>
        <w:sectPr w:rsidR="00A11C7D" w:rsidSect="00A11C7D">
          <w:type w:val="continuous"/>
          <w:pgSz w:w="15840" w:h="12240" w:orient="landscape"/>
          <w:pgMar w:top="720" w:right="720" w:bottom="720" w:left="720" w:header="720" w:footer="720" w:gutter="0"/>
          <w:cols w:num="2" w:space="720" w:equalWidth="0">
            <w:col w:w="4320" w:space="720"/>
            <w:col w:w="9360"/>
          </w:cols>
          <w:docGrid w:linePitch="360"/>
        </w:sectPr>
      </w:pPr>
    </w:p>
    <w:tbl>
      <w:tblPr>
        <w:tblStyle w:val="MediumShading1-Accent4"/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2348"/>
      </w:tblGrid>
      <w:tr w:rsidR="00046E66" w:rsidTr="00046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Default="00046E66" w:rsidP="004C43D5">
            <w:pPr>
              <w:jc w:val="center"/>
            </w:pPr>
            <w:r>
              <w:lastRenderedPageBreak/>
              <w:t>Coding</w:t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//Programmer:</w:t>
            </w:r>
          </w:p>
        </w:tc>
        <w:tc>
          <w:tcPr>
            <w:tcW w:w="4224" w:type="pct"/>
          </w:tcPr>
          <w:p w:rsidR="00A11C7D" w:rsidRDefault="00046E66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Nanette K. Hartley, Ph. D.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//Language:</w:t>
            </w:r>
          </w:p>
        </w:tc>
        <w:tc>
          <w:tcPr>
            <w:tcW w:w="4224" w:type="pct"/>
          </w:tcPr>
          <w:p w:rsidR="00A11C7D" w:rsidRDefault="00046E66" w:rsidP="00A11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</w:t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//Program Name:</w:t>
            </w:r>
          </w:p>
        </w:tc>
        <w:tc>
          <w:tcPr>
            <w:tcW w:w="4224" w:type="pct"/>
          </w:tcPr>
          <w:p w:rsidR="00A11C7D" w:rsidRDefault="009B3A7A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payrollCal</w:t>
            </w:r>
            <w:proofErr w:type="spellEnd"/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//Date:</w:t>
            </w:r>
          </w:p>
        </w:tc>
        <w:tc>
          <w:tcPr>
            <w:tcW w:w="4224" w:type="pct"/>
          </w:tcPr>
          <w:p w:rsidR="00A11C7D" w:rsidRDefault="004C43D5" w:rsidP="00A11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"M/d/yyyy"  \* MERGEFORMAT </w:instrText>
            </w:r>
            <w:r>
              <w:fldChar w:fldCharType="separate"/>
            </w:r>
            <w:r w:rsidR="00871E94">
              <w:rPr>
                <w:noProof/>
              </w:rPr>
              <w:t>9/28/2013</w:t>
            </w:r>
            <w:r>
              <w:fldChar w:fldCharType="end"/>
            </w:r>
          </w:p>
        </w:tc>
      </w:tr>
      <w:tr w:rsidR="00A11C7D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</w:tcPr>
          <w:p w:rsidR="00A11C7D" w:rsidRDefault="00A11C7D" w:rsidP="00A11C7D">
            <w:r>
              <w:t>//Description:</w:t>
            </w:r>
          </w:p>
        </w:tc>
        <w:tc>
          <w:tcPr>
            <w:tcW w:w="4224" w:type="pct"/>
          </w:tcPr>
          <w:p w:rsidR="00A11C7D" w:rsidRDefault="009B3A7A" w:rsidP="00A11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payroll for an employee based on wage, hours worked, medical and tax deductions.  Prints a summary of wage and employee information to the screen.</w:t>
            </w:r>
          </w:p>
        </w:tc>
      </w:tr>
      <w:tr w:rsidR="00A11C7D" w:rsidTr="002C0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//Declaration of variables and constants</w:t>
            </w:r>
          </w:p>
        </w:tc>
      </w:tr>
      <w:tr w:rsidR="003267C7" w:rsidTr="0032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3267C7" w:rsidRDefault="007F7412" w:rsidP="00046E66"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name = 0 or ES; </w:t>
            </w:r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1C7D" w:rsidRDefault="00A11C7D" w:rsidP="00A11C7D">
            <w:r>
              <w:t>//Program Heading</w:t>
            </w:r>
          </w:p>
        </w:tc>
      </w:tr>
      <w:tr w:rsidR="00046E66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Pr="00583F14" w:rsidRDefault="007F7412" w:rsidP="00A11C7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document.write(</w:t>
            </w:r>
            <w:proofErr w:type="gramEnd"/>
            <w:r>
              <w:rPr>
                <w:b w:val="0"/>
              </w:rPr>
              <w:t>"Hello!  Welcome to the Payroll Calculator!" + BR + BR");</w:t>
            </w:r>
          </w:p>
        </w:tc>
      </w:tr>
      <w:tr w:rsidR="00A11C7D" w:rsidTr="004C43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//Requesting Input</w:t>
            </w:r>
          </w:p>
        </w:tc>
      </w:tr>
      <w:tr w:rsidR="007F7412" w:rsidRPr="004C43D5" w:rsidTr="007F7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7F7412" w:rsidRDefault="007F7412" w:rsidP="00A11C7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first_name</w:t>
            </w:r>
            <w:proofErr w:type="spellEnd"/>
            <w:r>
              <w:rPr>
                <w:b w:val="0"/>
                <w:bCs w:val="0"/>
              </w:rPr>
              <w:t xml:space="preserve"> = prompt("Please enter the employee's first name:", ES);</w:t>
            </w:r>
          </w:p>
          <w:p w:rsidR="007F7412" w:rsidRDefault="007F7412" w:rsidP="00A11C7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last_name</w:t>
            </w:r>
            <w:proofErr w:type="spellEnd"/>
            <w:r>
              <w:rPr>
                <w:b w:val="0"/>
                <w:bCs w:val="0"/>
              </w:rPr>
              <w:t xml:space="preserve"> = prompt("Please enter the employee's last name:", ES);</w:t>
            </w:r>
          </w:p>
          <w:p w:rsidR="007F7412" w:rsidRDefault="007F7412" w:rsidP="00A11C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hours  = prompt("Number of hours worked:", ES);</w:t>
            </w:r>
          </w:p>
          <w:p w:rsidR="007F7412" w:rsidRDefault="007F7412" w:rsidP="00A11C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wage = prompt("Employee's </w:t>
            </w:r>
            <w:r w:rsidR="00950977">
              <w:rPr>
                <w:b w:val="0"/>
                <w:bCs w:val="0"/>
              </w:rPr>
              <w:t xml:space="preserve">hourly </w:t>
            </w:r>
            <w:r>
              <w:rPr>
                <w:b w:val="0"/>
                <w:bCs w:val="0"/>
              </w:rPr>
              <w:t>wage:", ES);</w:t>
            </w:r>
          </w:p>
          <w:p w:rsidR="007F7412" w:rsidRPr="004C43D5" w:rsidRDefault="007F7412" w:rsidP="00A11C7D">
            <w:r>
              <w:rPr>
                <w:b w:val="0"/>
                <w:bCs w:val="0"/>
              </w:rPr>
              <w:t>medical = prompt("Employee's medical deduction</w:t>
            </w:r>
            <w:r w:rsidR="00950977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>", ES);</w:t>
            </w:r>
          </w:p>
        </w:tc>
      </w:tr>
      <w:tr w:rsidR="00A11C7D" w:rsidTr="002C0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8" w:space="0" w:color="9F8AB9" w:themeColor="accent4" w:themeTint="BF"/>
            </w:tcBorders>
          </w:tcPr>
          <w:p w:rsidR="00A11C7D" w:rsidRDefault="00A11C7D" w:rsidP="00A11C7D">
            <w:r>
              <w:t>//Processing</w:t>
            </w:r>
          </w:p>
        </w:tc>
      </w:tr>
      <w:tr w:rsidR="007F7412" w:rsidTr="007F7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7F7412" w:rsidRPr="00871E94" w:rsidRDefault="00871E94" w:rsidP="00A11C7D">
            <w:pPr>
              <w:rPr>
                <w:b w:val="0"/>
              </w:rPr>
            </w:pPr>
            <w:proofErr w:type="spellStart"/>
            <w:r w:rsidRPr="00871E94">
              <w:rPr>
                <w:b w:val="0"/>
              </w:rPr>
              <w:t>gross_pay</w:t>
            </w:r>
            <w:proofErr w:type="spellEnd"/>
            <w:r w:rsidRPr="00871E94">
              <w:rPr>
                <w:b w:val="0"/>
              </w:rPr>
              <w:t xml:space="preserve"> = </w:t>
            </w:r>
            <w:r w:rsidRPr="00871E94">
              <w:rPr>
                <w:b w:val="0"/>
              </w:rPr>
              <w:t>hours * wage</w:t>
            </w:r>
            <w:r w:rsidRPr="00871E94">
              <w:rPr>
                <w:b w:val="0"/>
              </w:rPr>
              <w:t xml:space="preserve">; </w:t>
            </w:r>
          </w:p>
          <w:p w:rsidR="00871E94" w:rsidRPr="00871E94" w:rsidRDefault="00871E94" w:rsidP="00A11C7D">
            <w:pPr>
              <w:rPr>
                <w:b w:val="0"/>
              </w:rPr>
            </w:pPr>
            <w:r w:rsidRPr="00871E94">
              <w:rPr>
                <w:b w:val="0"/>
              </w:rPr>
              <w:t>federal</w:t>
            </w:r>
            <w:r w:rsidRPr="00871E94">
              <w:rPr>
                <w:b w:val="0"/>
              </w:rPr>
              <w:t xml:space="preserve">  = </w:t>
            </w:r>
            <w:r w:rsidRPr="00871E94">
              <w:rPr>
                <w:b w:val="0"/>
              </w:rPr>
              <w:t>gross pay * FED_RATE</w:t>
            </w:r>
            <w:r w:rsidRPr="00871E94">
              <w:rPr>
                <w:b w:val="0"/>
              </w:rPr>
              <w:t>;</w:t>
            </w:r>
          </w:p>
          <w:p w:rsidR="00871E94" w:rsidRPr="00871E94" w:rsidRDefault="00871E94" w:rsidP="00A11C7D">
            <w:pPr>
              <w:rPr>
                <w:b w:val="0"/>
              </w:rPr>
            </w:pPr>
            <w:r w:rsidRPr="00871E94">
              <w:rPr>
                <w:b w:val="0"/>
              </w:rPr>
              <w:t>state</w:t>
            </w:r>
            <w:r w:rsidRPr="00871E94">
              <w:rPr>
                <w:b w:val="0"/>
              </w:rPr>
              <w:t xml:space="preserve"> = </w:t>
            </w:r>
            <w:r w:rsidRPr="00871E94">
              <w:rPr>
                <w:b w:val="0"/>
              </w:rPr>
              <w:t>gross pay * STATE_RATE</w:t>
            </w:r>
            <w:r w:rsidRPr="00871E94">
              <w:rPr>
                <w:b w:val="0"/>
              </w:rPr>
              <w:t>;</w:t>
            </w:r>
          </w:p>
          <w:p w:rsidR="00871E94" w:rsidRPr="00871E94" w:rsidRDefault="00871E94" w:rsidP="00A11C7D">
            <w:pPr>
              <w:rPr>
                <w:b w:val="0"/>
              </w:rPr>
            </w:pPr>
            <w:r w:rsidRPr="00871E94">
              <w:rPr>
                <w:b w:val="0"/>
              </w:rPr>
              <w:t>county</w:t>
            </w:r>
            <w:r w:rsidRPr="00871E94">
              <w:rPr>
                <w:b w:val="0"/>
              </w:rPr>
              <w:t xml:space="preserve"> = </w:t>
            </w:r>
            <w:r w:rsidRPr="00871E94">
              <w:rPr>
                <w:b w:val="0"/>
              </w:rPr>
              <w:t>gross pay * COUNTY_RATE</w:t>
            </w:r>
            <w:r w:rsidRPr="00871E94">
              <w:rPr>
                <w:b w:val="0"/>
              </w:rPr>
              <w:t>;</w:t>
            </w:r>
          </w:p>
          <w:p w:rsidR="00871E94" w:rsidRPr="00871E94" w:rsidRDefault="00871E94" w:rsidP="00A11C7D">
            <w:pPr>
              <w:rPr>
                <w:b w:val="0"/>
              </w:rPr>
            </w:pPr>
            <w:proofErr w:type="spellStart"/>
            <w:r w:rsidRPr="00871E94">
              <w:rPr>
                <w:b w:val="0"/>
              </w:rPr>
              <w:t>total_withholding</w:t>
            </w:r>
            <w:proofErr w:type="spellEnd"/>
            <w:r w:rsidRPr="00871E94">
              <w:rPr>
                <w:b w:val="0"/>
              </w:rPr>
              <w:t xml:space="preserve"> =  </w:t>
            </w:r>
            <w:r w:rsidRPr="00871E94">
              <w:rPr>
                <w:b w:val="0"/>
              </w:rPr>
              <w:t>federal</w:t>
            </w:r>
            <w:r w:rsidRPr="00871E94">
              <w:rPr>
                <w:b w:val="0"/>
              </w:rPr>
              <w:t xml:space="preserve">  + </w:t>
            </w:r>
            <w:r w:rsidRPr="00871E94">
              <w:rPr>
                <w:b w:val="0"/>
              </w:rPr>
              <w:t xml:space="preserve"> state </w:t>
            </w:r>
            <w:r w:rsidRPr="00871E94">
              <w:rPr>
                <w:b w:val="0"/>
              </w:rPr>
              <w:t xml:space="preserve">+ </w:t>
            </w:r>
            <w:r w:rsidRPr="00871E94">
              <w:rPr>
                <w:b w:val="0"/>
              </w:rPr>
              <w:t xml:space="preserve"> county</w:t>
            </w:r>
            <w:r w:rsidRPr="00871E94">
              <w:rPr>
                <w:b w:val="0"/>
              </w:rPr>
              <w:t xml:space="preserve"> +</w:t>
            </w:r>
            <w:r w:rsidRPr="00871E94">
              <w:rPr>
                <w:b w:val="0"/>
              </w:rPr>
              <w:t xml:space="preserve"> medical</w:t>
            </w:r>
          </w:p>
          <w:p w:rsidR="00871E94" w:rsidRPr="00583F14" w:rsidRDefault="00871E94" w:rsidP="00A11C7D">
            <w:pPr>
              <w:rPr>
                <w:b w:val="0"/>
              </w:rPr>
            </w:pPr>
            <w:proofErr w:type="spellStart"/>
            <w:r w:rsidRPr="00871E94">
              <w:rPr>
                <w:b w:val="0"/>
              </w:rPr>
              <w:t>net_pay</w:t>
            </w:r>
            <w:proofErr w:type="spellEnd"/>
            <w:r w:rsidRPr="00871E94">
              <w:rPr>
                <w:b w:val="0"/>
              </w:rPr>
              <w:t xml:space="preserve"> = </w:t>
            </w:r>
            <w:proofErr w:type="spellStart"/>
            <w:r w:rsidRPr="00871E94">
              <w:rPr>
                <w:b w:val="0"/>
              </w:rPr>
              <w:t>gross_pay</w:t>
            </w:r>
            <w:proofErr w:type="spellEnd"/>
            <w:r w:rsidRPr="00871E94">
              <w:rPr>
                <w:b w:val="0"/>
              </w:rPr>
              <w:t xml:space="preserve"> – </w:t>
            </w:r>
            <w:proofErr w:type="spellStart"/>
            <w:r w:rsidRPr="00871E94">
              <w:rPr>
                <w:b w:val="0"/>
              </w:rPr>
              <w:t>total_withholding</w:t>
            </w:r>
            <w:proofErr w:type="spellEnd"/>
          </w:p>
        </w:tc>
      </w:tr>
      <w:tr w:rsidR="00A11C7D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1C7D" w:rsidRDefault="00A11C7D" w:rsidP="00A11C7D">
            <w:r>
              <w:t>//Required Ou</w:t>
            </w:r>
            <w:r w:rsidR="005B6F91">
              <w:t>t</w:t>
            </w:r>
            <w:r>
              <w:t>put</w:t>
            </w:r>
          </w:p>
        </w:tc>
      </w:tr>
      <w:tr w:rsidR="00046E66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46E66" w:rsidRDefault="00871E94" w:rsidP="00A11C7D">
            <w:pPr>
              <w:rPr>
                <w:b w:val="0"/>
              </w:rPr>
            </w:pPr>
            <w:bookmarkStart w:id="0" w:name="_GoBack"/>
            <w:r>
              <w:rPr>
                <w:b w:val="0"/>
              </w:rPr>
              <w:t xml:space="preserve">document.write("Employee Name:" + ES + </w:t>
            </w:r>
            <w:proofErr w:type="spellStart"/>
            <w:r>
              <w:rPr>
                <w:b w:val="0"/>
              </w:rPr>
              <w:t>first_name</w:t>
            </w:r>
            <w:proofErr w:type="spellEnd"/>
            <w:r>
              <w:rPr>
                <w:b w:val="0"/>
              </w:rPr>
              <w:t xml:space="preserve"> + ES + </w:t>
            </w:r>
            <w:proofErr w:type="spellStart"/>
            <w:r>
              <w:rPr>
                <w:b w:val="0"/>
              </w:rPr>
              <w:t>last_name</w:t>
            </w:r>
            <w:proofErr w:type="spellEnd"/>
            <w:r>
              <w:rPr>
                <w:b w:val="0"/>
              </w:rPr>
              <w:t xml:space="preserve">  + LE + BR)</w:t>
            </w:r>
            <w:r w:rsidR="00E54FF3">
              <w:rPr>
                <w:b w:val="0"/>
              </w:rPr>
              <w:t>;</w:t>
            </w:r>
          </w:p>
          <w:p w:rsidR="00871E94" w:rsidRDefault="00871E94" w:rsidP="00A11C7D">
            <w:pPr>
              <w:rPr>
                <w:b w:val="0"/>
              </w:rPr>
            </w:pPr>
            <w:r>
              <w:rPr>
                <w:b w:val="0"/>
              </w:rPr>
              <w:t>document.write("Employee Wage:" + ES + wage + LE + BR)</w:t>
            </w:r>
            <w:r w:rsidR="00E54FF3">
              <w:rPr>
                <w:b w:val="0"/>
              </w:rPr>
              <w:t>;</w:t>
            </w:r>
          </w:p>
          <w:p w:rsidR="00E54FF3" w:rsidRDefault="00E54FF3" w:rsidP="00A11C7D">
            <w:pPr>
              <w:rPr>
                <w:b w:val="0"/>
              </w:rPr>
            </w:pPr>
            <w:r>
              <w:rPr>
                <w:b w:val="0"/>
              </w:rPr>
              <w:t>document.write("Hours worked:" + ES + hours + LE + BR);</w:t>
            </w:r>
          </w:p>
          <w:p w:rsidR="00E54FF3" w:rsidRDefault="00E54FF3" w:rsidP="00A11C7D">
            <w:pPr>
              <w:rPr>
                <w:b w:val="0"/>
              </w:rPr>
            </w:pPr>
            <w:r>
              <w:rPr>
                <w:b w:val="0"/>
              </w:rPr>
              <w:t xml:space="preserve">document.write("Gross Pay:" + ES + </w:t>
            </w:r>
            <w:proofErr w:type="spellStart"/>
            <w:r w:rsidRPr="00871E94">
              <w:rPr>
                <w:b w:val="0"/>
              </w:rPr>
              <w:t>gross_pay</w:t>
            </w:r>
            <w:proofErr w:type="spellEnd"/>
            <w:r>
              <w:rPr>
                <w:b w:val="0"/>
              </w:rPr>
              <w:t xml:space="preserve"> + LE + BR);</w:t>
            </w:r>
          </w:p>
          <w:p w:rsidR="00871E94" w:rsidRDefault="00871E94" w:rsidP="00A11C7D">
            <w:pPr>
              <w:rPr>
                <w:b w:val="0"/>
              </w:rPr>
            </w:pPr>
            <w:r>
              <w:rPr>
                <w:b w:val="0"/>
              </w:rPr>
              <w:t xml:space="preserve">document.write("Federal Tax:" + ES + </w:t>
            </w:r>
            <w:r w:rsidRPr="00E54FF3">
              <w:rPr>
                <w:b w:val="0"/>
                <w:caps/>
              </w:rPr>
              <w:t>federal</w:t>
            </w:r>
            <w:r>
              <w:rPr>
                <w:b w:val="0"/>
              </w:rPr>
              <w:t xml:space="preserve">  + LE + BR)</w:t>
            </w:r>
            <w:r w:rsidR="00E54FF3">
              <w:rPr>
                <w:b w:val="0"/>
              </w:rPr>
              <w:t>;</w:t>
            </w:r>
          </w:p>
          <w:p w:rsidR="00871E94" w:rsidRDefault="00871E94" w:rsidP="00A11C7D">
            <w:pPr>
              <w:rPr>
                <w:b w:val="0"/>
              </w:rPr>
            </w:pPr>
            <w:r>
              <w:rPr>
                <w:b w:val="0"/>
              </w:rPr>
              <w:t xml:space="preserve">document.write("State Tax:" + ES + </w:t>
            </w:r>
            <w:r w:rsidRPr="00E54FF3">
              <w:rPr>
                <w:b w:val="0"/>
                <w:caps/>
              </w:rPr>
              <w:t>state</w:t>
            </w:r>
            <w:r>
              <w:rPr>
                <w:b w:val="0"/>
              </w:rPr>
              <w:t xml:space="preserve"> + LE + BR)</w:t>
            </w:r>
            <w:r w:rsidR="00E54FF3">
              <w:rPr>
                <w:b w:val="0"/>
              </w:rPr>
              <w:t>;</w:t>
            </w:r>
          </w:p>
          <w:p w:rsidR="00871E94" w:rsidRDefault="00871E94" w:rsidP="00A11C7D">
            <w:pPr>
              <w:rPr>
                <w:b w:val="0"/>
              </w:rPr>
            </w:pPr>
            <w:r>
              <w:rPr>
                <w:b w:val="0"/>
              </w:rPr>
              <w:t xml:space="preserve">document.write("County Tax:" + ES + </w:t>
            </w:r>
            <w:r w:rsidRPr="00E54FF3">
              <w:rPr>
                <w:b w:val="0"/>
                <w:caps/>
              </w:rPr>
              <w:t>county</w:t>
            </w:r>
            <w:r>
              <w:rPr>
                <w:b w:val="0"/>
              </w:rPr>
              <w:t xml:space="preserve"> + LE + BR)</w:t>
            </w:r>
            <w:r w:rsidR="00E54FF3">
              <w:rPr>
                <w:b w:val="0"/>
              </w:rPr>
              <w:t>;</w:t>
            </w:r>
          </w:p>
          <w:p w:rsidR="00871E94" w:rsidRDefault="00871E94" w:rsidP="00A11C7D">
            <w:pPr>
              <w:rPr>
                <w:b w:val="0"/>
              </w:rPr>
            </w:pPr>
            <w:r>
              <w:rPr>
                <w:b w:val="0"/>
              </w:rPr>
              <w:t>document.write("Medical Withholding:" + ES + medical + LE + BR)</w:t>
            </w:r>
            <w:r w:rsidR="00E54FF3">
              <w:rPr>
                <w:b w:val="0"/>
              </w:rPr>
              <w:t>;</w:t>
            </w:r>
          </w:p>
          <w:p w:rsidR="00871E94" w:rsidRDefault="00871E94" w:rsidP="00A11C7D">
            <w:pPr>
              <w:rPr>
                <w:b w:val="0"/>
              </w:rPr>
            </w:pPr>
            <w:r>
              <w:rPr>
                <w:b w:val="0"/>
              </w:rPr>
              <w:t xml:space="preserve">document.write("Total Withholding:" + ES + </w:t>
            </w:r>
            <w:proofErr w:type="spellStart"/>
            <w:r>
              <w:rPr>
                <w:b w:val="0"/>
              </w:rPr>
              <w:t>total_withholding</w:t>
            </w:r>
            <w:proofErr w:type="spellEnd"/>
            <w:r>
              <w:rPr>
                <w:b w:val="0"/>
              </w:rPr>
              <w:t xml:space="preserve"> + LE + BR)</w:t>
            </w:r>
            <w:r w:rsidR="00E54FF3">
              <w:rPr>
                <w:b w:val="0"/>
              </w:rPr>
              <w:t>;</w:t>
            </w:r>
          </w:p>
          <w:p w:rsidR="00871E94" w:rsidRPr="00583F14" w:rsidRDefault="00871E94" w:rsidP="00A11C7D">
            <w:pPr>
              <w:rPr>
                <w:b w:val="0"/>
              </w:rPr>
            </w:pPr>
            <w:r>
              <w:rPr>
                <w:b w:val="0"/>
              </w:rPr>
              <w:t xml:space="preserve">document.write("Net Pay:" + ES + </w:t>
            </w:r>
            <w:proofErr w:type="spellStart"/>
            <w:r>
              <w:rPr>
                <w:b w:val="0"/>
              </w:rPr>
              <w:t>net_pay</w:t>
            </w:r>
            <w:proofErr w:type="spellEnd"/>
            <w:r>
              <w:rPr>
                <w:b w:val="0"/>
              </w:rPr>
              <w:t xml:space="preserve"> + LE + BR</w:t>
            </w:r>
            <w:r w:rsidR="00E54FF3">
              <w:rPr>
                <w:b w:val="0"/>
              </w:rPr>
              <w:t>);</w:t>
            </w:r>
            <w:bookmarkEnd w:id="0"/>
          </w:p>
        </w:tc>
      </w:tr>
      <w:tr w:rsidR="002C0AEB" w:rsidTr="00046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2C0AEB" w:rsidRPr="002C0AEB" w:rsidRDefault="002C0AEB" w:rsidP="00A11C7D">
            <w:r w:rsidRPr="002C0AEB">
              <w:t>//Thank the user and end program</w:t>
            </w:r>
          </w:p>
        </w:tc>
      </w:tr>
      <w:tr w:rsidR="002C0AEB" w:rsidTr="0004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2C0AEB" w:rsidRPr="00583F14" w:rsidRDefault="00E54FF3" w:rsidP="00A11C7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document.write(</w:t>
            </w:r>
            <w:proofErr w:type="gramEnd"/>
            <w:r>
              <w:rPr>
                <w:b w:val="0"/>
              </w:rPr>
              <w:t>"Thanks for using the salary calculator!");</w:t>
            </w:r>
          </w:p>
        </w:tc>
      </w:tr>
    </w:tbl>
    <w:p w:rsidR="00A11C7D" w:rsidRDefault="00A11C7D" w:rsidP="00A11C7D">
      <w:pPr>
        <w:spacing w:line="240" w:lineRule="auto"/>
      </w:pPr>
    </w:p>
    <w:sectPr w:rsidR="00A11C7D" w:rsidSect="00A11C7D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5D" w:rsidRDefault="00DF4F5D" w:rsidP="000F7188">
      <w:pPr>
        <w:spacing w:after="0" w:line="240" w:lineRule="auto"/>
      </w:pPr>
      <w:r>
        <w:separator/>
      </w:r>
    </w:p>
  </w:endnote>
  <w:endnote w:type="continuationSeparator" w:id="0">
    <w:p w:rsidR="00DF4F5D" w:rsidRDefault="00DF4F5D" w:rsidP="000F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2E" w:rsidRPr="000F7188" w:rsidRDefault="0083102E" w:rsidP="000F7188">
    <w:pPr>
      <w:pStyle w:val="Footer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FILENAME   \* MERGEFORMAT </w:instrText>
    </w:r>
    <w:r>
      <w:rPr>
        <w:b/>
      </w:rPr>
      <w:fldChar w:fldCharType="separate"/>
    </w:r>
    <w:r w:rsidR="009B3A7A">
      <w:rPr>
        <w:b/>
        <w:noProof/>
      </w:rPr>
      <w:t>Document6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5D" w:rsidRDefault="00DF4F5D" w:rsidP="000F7188">
      <w:pPr>
        <w:spacing w:after="0" w:line="240" w:lineRule="auto"/>
      </w:pPr>
      <w:r>
        <w:separator/>
      </w:r>
    </w:p>
  </w:footnote>
  <w:footnote w:type="continuationSeparator" w:id="0">
    <w:p w:rsidR="00DF4F5D" w:rsidRDefault="00DF4F5D" w:rsidP="000F7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7A"/>
    <w:rsid w:val="000051AC"/>
    <w:rsid w:val="00040B37"/>
    <w:rsid w:val="00046E66"/>
    <w:rsid w:val="000558C9"/>
    <w:rsid w:val="0006291A"/>
    <w:rsid w:val="000A32CD"/>
    <w:rsid w:val="000A6D7B"/>
    <w:rsid w:val="000B4041"/>
    <w:rsid w:val="000D7E0E"/>
    <w:rsid w:val="000F7188"/>
    <w:rsid w:val="00110723"/>
    <w:rsid w:val="00176EDB"/>
    <w:rsid w:val="0019424A"/>
    <w:rsid w:val="001B17B2"/>
    <w:rsid w:val="00294141"/>
    <w:rsid w:val="002A4479"/>
    <w:rsid w:val="002B1110"/>
    <w:rsid w:val="002C0AEB"/>
    <w:rsid w:val="002F7426"/>
    <w:rsid w:val="003267C7"/>
    <w:rsid w:val="00331F1B"/>
    <w:rsid w:val="0035437D"/>
    <w:rsid w:val="003661D0"/>
    <w:rsid w:val="00391FCF"/>
    <w:rsid w:val="00393AD4"/>
    <w:rsid w:val="004B2DCA"/>
    <w:rsid w:val="004C43D5"/>
    <w:rsid w:val="004D48CB"/>
    <w:rsid w:val="00544222"/>
    <w:rsid w:val="00583F14"/>
    <w:rsid w:val="005A291E"/>
    <w:rsid w:val="005B6F91"/>
    <w:rsid w:val="00602A50"/>
    <w:rsid w:val="00610015"/>
    <w:rsid w:val="00610282"/>
    <w:rsid w:val="00633D17"/>
    <w:rsid w:val="006341BF"/>
    <w:rsid w:val="00660257"/>
    <w:rsid w:val="00674388"/>
    <w:rsid w:val="006775AB"/>
    <w:rsid w:val="006A4E20"/>
    <w:rsid w:val="00761E7C"/>
    <w:rsid w:val="007B18AE"/>
    <w:rsid w:val="007F7412"/>
    <w:rsid w:val="00815E2C"/>
    <w:rsid w:val="0083005F"/>
    <w:rsid w:val="0083102E"/>
    <w:rsid w:val="00871E94"/>
    <w:rsid w:val="00932F01"/>
    <w:rsid w:val="009375FC"/>
    <w:rsid w:val="00950977"/>
    <w:rsid w:val="009B3A7A"/>
    <w:rsid w:val="009D0D3D"/>
    <w:rsid w:val="00A11C7D"/>
    <w:rsid w:val="00A35A35"/>
    <w:rsid w:val="00B55041"/>
    <w:rsid w:val="00BB5880"/>
    <w:rsid w:val="00C43A5E"/>
    <w:rsid w:val="00C77020"/>
    <w:rsid w:val="00C8414B"/>
    <w:rsid w:val="00D23F45"/>
    <w:rsid w:val="00D45C61"/>
    <w:rsid w:val="00DF4F5D"/>
    <w:rsid w:val="00E53708"/>
    <w:rsid w:val="00E54FF3"/>
    <w:rsid w:val="00E62489"/>
    <w:rsid w:val="00EB2058"/>
    <w:rsid w:val="00EE522C"/>
    <w:rsid w:val="00F17758"/>
    <w:rsid w:val="00F20DA3"/>
    <w:rsid w:val="00F30F78"/>
    <w:rsid w:val="00F74101"/>
    <w:rsid w:val="00F96642"/>
    <w:rsid w:val="00FD5C90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815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46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88"/>
  </w:style>
  <w:style w:type="paragraph" w:styleId="Footer">
    <w:name w:val="footer"/>
    <w:basedOn w:val="Normal"/>
    <w:link w:val="Foot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88"/>
  </w:style>
  <w:style w:type="paragraph" w:styleId="BalloonText">
    <w:name w:val="Balloon Text"/>
    <w:basedOn w:val="Normal"/>
    <w:link w:val="BalloonTextChar"/>
    <w:uiPriority w:val="99"/>
    <w:semiHidden/>
    <w:unhideWhenUsed/>
    <w:rsid w:val="004C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815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046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88"/>
  </w:style>
  <w:style w:type="paragraph" w:styleId="Footer">
    <w:name w:val="footer"/>
    <w:basedOn w:val="Normal"/>
    <w:link w:val="FooterChar"/>
    <w:uiPriority w:val="99"/>
    <w:unhideWhenUsed/>
    <w:rsid w:val="000F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88"/>
  </w:style>
  <w:style w:type="paragraph" w:styleId="BalloonText">
    <w:name w:val="Balloon Text"/>
    <w:basedOn w:val="Normal"/>
    <w:link w:val="BalloonTextChar"/>
    <w:uiPriority w:val="99"/>
    <w:semiHidden/>
    <w:unhideWhenUsed/>
    <w:rsid w:val="004C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ette\AppData\Roaming\Microsoft\Templates\IPO%20and%20program%20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BD47A-2896-46E5-BBC6-CB2F8799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 and program design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Nanette Hartley</dc:creator>
  <cp:lastModifiedBy>Nanette Hartley</cp:lastModifiedBy>
  <cp:revision>2</cp:revision>
  <dcterms:created xsi:type="dcterms:W3CDTF">2013-09-28T15:07:00Z</dcterms:created>
  <dcterms:modified xsi:type="dcterms:W3CDTF">2013-09-28T15:07:00Z</dcterms:modified>
</cp:coreProperties>
</file>